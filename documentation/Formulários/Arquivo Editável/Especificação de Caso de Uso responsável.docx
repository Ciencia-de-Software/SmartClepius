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F3EB" w14:textId="77777777" w:rsidR="007B6C49" w:rsidRPr="00B25BC9" w:rsidRDefault="00D262C2">
      <w:pPr>
        <w:pStyle w:val="Ttulo"/>
        <w:jc w:val="right"/>
      </w:pPr>
      <w:proofErr w:type="spellStart"/>
      <w:r w:rsidRPr="00D262C2">
        <w:t>SmartClepius</w:t>
      </w:r>
      <w:proofErr w:type="spellEnd"/>
      <w:r w:rsidRPr="00D262C2">
        <w:t xml:space="preserve"> App</w:t>
      </w:r>
    </w:p>
    <w:p w14:paraId="3A695C1B" w14:textId="4FBCD3D9" w:rsidR="007B6C49" w:rsidRPr="00B25BC9" w:rsidRDefault="00D262C2" w:rsidP="00B25BC9">
      <w:pPr>
        <w:pStyle w:val="Ttulo"/>
        <w:jc w:val="right"/>
      </w:pPr>
      <w:r w:rsidRPr="00D262C2">
        <w:t xml:space="preserve">Especificação de Caso de Uso: </w:t>
      </w:r>
      <w:proofErr w:type="spellStart"/>
      <w:r w:rsidRPr="00D262C2">
        <w:t>suc</w:t>
      </w:r>
      <w:r w:rsidR="00210E66">
        <w:t>Gerenciar</w:t>
      </w:r>
      <w:r w:rsidRPr="00D262C2">
        <w:t>Responsável</w:t>
      </w:r>
      <w:proofErr w:type="spellEnd"/>
      <w:r w:rsidRPr="00D262C2">
        <w:t xml:space="preserve"> </w:t>
      </w:r>
    </w:p>
    <w:p w14:paraId="76FF5A90" w14:textId="77777777" w:rsidR="007B6C49" w:rsidRPr="00B25BC9" w:rsidRDefault="007B6C49">
      <w:pPr>
        <w:pStyle w:val="Ttulo"/>
        <w:jc w:val="right"/>
      </w:pPr>
    </w:p>
    <w:p w14:paraId="3D422F96" w14:textId="24CF9DFB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210E66">
        <w:rPr>
          <w:sz w:val="28"/>
          <w:szCs w:val="28"/>
        </w:rPr>
        <w:t>1</w:t>
      </w:r>
    </w:p>
    <w:p w14:paraId="2F286F46" w14:textId="77777777" w:rsidR="007B6C49" w:rsidRPr="00B25BC9" w:rsidRDefault="007B6C49"/>
    <w:p w14:paraId="3D41ABD8" w14:textId="77777777" w:rsidR="007B6C49" w:rsidRPr="00B25BC9" w:rsidRDefault="007B6C49"/>
    <w:p w14:paraId="1B6A4806" w14:textId="77777777" w:rsidR="007B6C49" w:rsidRPr="00B25BC9" w:rsidRDefault="007B6C49">
      <w:pPr>
        <w:pStyle w:val="Corpodetexto"/>
      </w:pPr>
    </w:p>
    <w:p w14:paraId="5759DDC1" w14:textId="77777777" w:rsidR="007B6C49" w:rsidRPr="00B25BC9" w:rsidRDefault="007B6C49">
      <w:pPr>
        <w:pStyle w:val="Corpodetexto"/>
      </w:pPr>
    </w:p>
    <w:p w14:paraId="2D9D0B35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7CC3BEC6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5898F09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BFEA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17C4E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7F65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63555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4B3BF92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2D493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2180B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13597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1A24C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06FE88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1CB2" w14:textId="125D2A4B" w:rsidR="007B6C49" w:rsidRPr="00B25BC9" w:rsidRDefault="00210E66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0C156" w14:textId="5F1FA41C" w:rsidR="007B6C49" w:rsidRPr="00B25BC9" w:rsidRDefault="00210E66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F6EE" w14:textId="3B233AA2" w:rsidR="007B6C49" w:rsidRPr="00B25BC9" w:rsidRDefault="00210E66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ED783" w14:textId="224B0E74" w:rsidR="007B6C49" w:rsidRPr="00B25BC9" w:rsidRDefault="00210E66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06CA9B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E8413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B1E8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E56E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5FC3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6640B1C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D3BCC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CBF6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C87D0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228A" w14:textId="77777777" w:rsidR="007B6C49" w:rsidRPr="00B25BC9" w:rsidRDefault="007B6C49">
            <w:pPr>
              <w:pStyle w:val="Tabletext"/>
            </w:pPr>
          </w:p>
        </w:tc>
      </w:tr>
    </w:tbl>
    <w:p w14:paraId="5AF19249" w14:textId="77777777" w:rsidR="007B6C49" w:rsidRPr="00B25BC9" w:rsidRDefault="007B6C49"/>
    <w:p w14:paraId="0085D6AF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2989BB16" w14:textId="2D01E894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1E74BD">
        <w:rPr>
          <w:noProof/>
        </w:rPr>
        <w:t>4</w:t>
      </w:r>
      <w:r w:rsidR="004A4D11" w:rsidRPr="00B25BC9">
        <w:fldChar w:fldCharType="end"/>
      </w:r>
    </w:p>
    <w:p w14:paraId="23DB07B9" w14:textId="7D9282CD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1E74BD">
        <w:rPr>
          <w:noProof/>
        </w:rPr>
        <w:t>4</w:t>
      </w:r>
      <w:r w:rsidRPr="00B25BC9">
        <w:fldChar w:fldCharType="end"/>
      </w:r>
    </w:p>
    <w:p w14:paraId="24C40330" w14:textId="35E21976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1E74BD">
        <w:rPr>
          <w:noProof/>
        </w:rPr>
        <w:t>4</w:t>
      </w:r>
      <w:r w:rsidRPr="00B25BC9">
        <w:fldChar w:fldCharType="end"/>
      </w:r>
    </w:p>
    <w:p w14:paraId="0EBB0266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3757B67E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3B00E125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2BCA10A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01EE7439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33ED6B1A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AE13DD">
        <w:t>5</w:t>
      </w:r>
    </w:p>
    <w:p w14:paraId="3632875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4B7FA6C5" w14:textId="7BF4CB19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r w:rsidR="00D262C2" w:rsidRPr="00D262C2">
        <w:lastRenderedPageBreak/>
        <w:t xml:space="preserve">Especificação de Caso de Uso: </w:t>
      </w:r>
      <w:proofErr w:type="spellStart"/>
      <w:r w:rsidR="00D262C2" w:rsidRPr="00D262C2">
        <w:t>suc</w:t>
      </w:r>
      <w:r w:rsidR="00210E66">
        <w:t>Gerenciar</w:t>
      </w:r>
      <w:r w:rsidR="00D262C2" w:rsidRPr="00D262C2">
        <w:t>Responsável</w:t>
      </w:r>
      <w:proofErr w:type="spellEnd"/>
      <w:r w:rsidR="00D262C2" w:rsidRPr="00D262C2">
        <w:t xml:space="preserve"> </w:t>
      </w:r>
    </w:p>
    <w:p w14:paraId="7B2D9EF1" w14:textId="77777777" w:rsidR="007B6C49" w:rsidRPr="00B25BC9" w:rsidRDefault="007B6C49" w:rsidP="00F30F58">
      <w:pPr>
        <w:pStyle w:val="InfoBlue"/>
      </w:pPr>
    </w:p>
    <w:p w14:paraId="2037796A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0B39A6B6" w14:textId="4D128141" w:rsidR="007B6C49" w:rsidRPr="00B25BC9" w:rsidRDefault="004D5017" w:rsidP="00210E66">
      <w:pPr>
        <w:pStyle w:val="InfoBlue"/>
        <w:ind w:firstLine="720"/>
      </w:pPr>
      <w:r w:rsidRPr="004D5017">
        <w:t xml:space="preserve">Esse caso de uso </w:t>
      </w:r>
      <w:proofErr w:type="spellStart"/>
      <w:r w:rsidRPr="004D5017">
        <w:t>suc</w:t>
      </w:r>
      <w:r w:rsidR="00210E66">
        <w:t>Gerenciar</w:t>
      </w:r>
      <w:r w:rsidRPr="004D5017">
        <w:t>Responsável</w:t>
      </w:r>
      <w:proofErr w:type="spellEnd"/>
      <w:r w:rsidRPr="004D5017">
        <w:t xml:space="preserve"> é responsável pelo cadastro</w:t>
      </w:r>
      <w:r w:rsidR="00210E66">
        <w:t>/atualização</w:t>
      </w:r>
      <w:r w:rsidRPr="004D5017">
        <w:t xml:space="preserve"> </w:t>
      </w:r>
      <w:r w:rsidR="00210E66">
        <w:t xml:space="preserve">do responsável </w:t>
      </w:r>
      <w:r w:rsidRPr="004D5017">
        <w:t>de um determinado paciente</w:t>
      </w:r>
      <w:r w:rsidR="00210E66">
        <w:t>,</w:t>
      </w:r>
      <w:r w:rsidRPr="004D5017">
        <w:t xml:space="preserve"> realizado por um recepcionista do hospital, no sistema</w:t>
      </w:r>
      <w:r w:rsidR="00AF6422">
        <w:t>.</w:t>
      </w:r>
    </w:p>
    <w:p w14:paraId="3DBD475E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2167C448" w14:textId="76E251F1" w:rsidR="004D5017" w:rsidRDefault="00210E66" w:rsidP="00210E66">
      <w:pPr>
        <w:pStyle w:val="InfoBlue"/>
        <w:ind w:firstLine="360"/>
      </w:pPr>
      <w:r>
        <w:t xml:space="preserve">É uma extensão do caso de uso Controlar Usuário. </w:t>
      </w:r>
      <w:r w:rsidR="004D5017">
        <w:t>O caso de uso segue um padrão cadastrar</w:t>
      </w:r>
      <w:r>
        <w:t>/atualizar</w:t>
      </w:r>
      <w:r w:rsidR="004D5017">
        <w:t xml:space="preserve"> um responsável</w:t>
      </w:r>
      <w:r>
        <w:t xml:space="preserve"> de um determinado paciente</w:t>
      </w:r>
      <w:r w:rsidR="004D5017">
        <w:t xml:space="preserve"> no sistema</w:t>
      </w:r>
      <w:r w:rsidR="004D5017" w:rsidRPr="00B25BC9">
        <w:t>.</w:t>
      </w:r>
    </w:p>
    <w:p w14:paraId="033170F7" w14:textId="77777777" w:rsidR="004D5017" w:rsidRDefault="004D5017" w:rsidP="004D5017">
      <w:pPr>
        <w:pStyle w:val="Corpodetexto"/>
        <w:numPr>
          <w:ilvl w:val="0"/>
          <w:numId w:val="23"/>
        </w:numPr>
        <w:jc w:val="both"/>
      </w:pPr>
      <w:r>
        <w:t>Inserir cadastro do responsável</w:t>
      </w:r>
    </w:p>
    <w:p w14:paraId="1AC763B0" w14:textId="77777777" w:rsidR="004D5017" w:rsidRDefault="004D5017" w:rsidP="004D5017">
      <w:pPr>
        <w:pStyle w:val="Corpodetexto"/>
        <w:numPr>
          <w:ilvl w:val="0"/>
          <w:numId w:val="24"/>
        </w:numPr>
        <w:ind w:left="1077" w:hanging="357"/>
        <w:jc w:val="both"/>
      </w:pPr>
      <w:r>
        <w:t>Cadastro do responsável</w:t>
      </w:r>
    </w:p>
    <w:p w14:paraId="6E481401" w14:textId="77777777" w:rsidR="004D5017" w:rsidRDefault="004D5017" w:rsidP="004D5017">
      <w:pPr>
        <w:pStyle w:val="Corpodetexto"/>
        <w:numPr>
          <w:ilvl w:val="1"/>
          <w:numId w:val="24"/>
        </w:numPr>
        <w:ind w:left="1434" w:hanging="357"/>
        <w:jc w:val="both"/>
      </w:pPr>
      <w:r>
        <w:t>O responsável escolhe a opção cadastro de usuário e cadastra os seus documentos e informações.</w:t>
      </w:r>
    </w:p>
    <w:p w14:paraId="5E345CA1" w14:textId="77777777" w:rsidR="004D5017" w:rsidRDefault="004D5017" w:rsidP="004D5017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armazena as informações e as manda para o banco de dados.</w:t>
      </w:r>
    </w:p>
    <w:p w14:paraId="050F7BA6" w14:textId="77777777" w:rsidR="007B6C49" w:rsidRPr="00B25BC9" w:rsidRDefault="007B6C49" w:rsidP="00380135">
      <w:pPr>
        <w:pStyle w:val="Ttulo1"/>
        <w:jc w:val="both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3E075404" w14:textId="77777777" w:rsidR="00546C05" w:rsidRDefault="00546C05" w:rsidP="00380135">
      <w:pPr>
        <w:pStyle w:val="InfoBlue"/>
        <w:numPr>
          <w:ilvl w:val="0"/>
          <w:numId w:val="25"/>
        </w:numPr>
      </w:pPr>
      <w:r>
        <w:t xml:space="preserve">Cadastro de </w:t>
      </w:r>
      <w:r w:rsidR="00380135">
        <w:t>status</w:t>
      </w:r>
      <w:r>
        <w:t xml:space="preserve"> invalido</w:t>
      </w:r>
      <w:r w:rsidR="000A6D44">
        <w:t xml:space="preserve"> (durante o passo 1.1)</w:t>
      </w:r>
    </w:p>
    <w:p w14:paraId="3A2EE695" w14:textId="77777777" w:rsidR="00546C05" w:rsidRDefault="00546C05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Usuário membro da equipe médica </w:t>
      </w:r>
      <w:r w:rsidR="000A6D44">
        <w:t>cadastra durante</w:t>
      </w:r>
      <w:r>
        <w:t xml:space="preserve"> a alteração de </w:t>
      </w:r>
      <w:r w:rsidR="00FD6A0F">
        <w:t>status</w:t>
      </w:r>
      <w:r>
        <w:t>, um</w:t>
      </w:r>
      <w:r w:rsidR="00FD6A0F">
        <w:t xml:space="preserve">a condição </w:t>
      </w:r>
      <w:r>
        <w:t>inexistente no sistema do hospital</w:t>
      </w:r>
    </w:p>
    <w:p w14:paraId="3450C6C2" w14:textId="77777777" w:rsidR="00546C05" w:rsidRPr="00546C05" w:rsidRDefault="000A6D44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O sistema não reconhece o </w:t>
      </w:r>
      <w:r w:rsidR="00FD6A0F">
        <w:t>status</w:t>
      </w:r>
      <w:r>
        <w:t xml:space="preserve"> cadastrado e apresenta uma mensagem de erro.</w:t>
      </w:r>
    </w:p>
    <w:p w14:paraId="19E5D825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21A1CADA" w14:textId="77777777" w:rsidR="007B6C49" w:rsidRPr="00B25BC9" w:rsidRDefault="00AF6422" w:rsidP="00210E66">
      <w:pPr>
        <w:pStyle w:val="InfoBlue"/>
        <w:ind w:firstLine="720"/>
      </w:pPr>
      <w:r w:rsidRPr="00AF6422">
        <w:t>Não existe um subfluxo associado a esse caso de uso.</w:t>
      </w:r>
    </w:p>
    <w:p w14:paraId="56EFC4A4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4757B14D" w14:textId="77777777" w:rsidR="007B6C49" w:rsidRPr="00B25BC9" w:rsidRDefault="001B4B87" w:rsidP="00210E66">
      <w:pPr>
        <w:pStyle w:val="InfoBlue"/>
        <w:ind w:firstLine="720"/>
      </w:pPr>
      <w:r>
        <w:t>O cenário chave desse caso de uso é a tela de cadastro de informações do layout d</w:t>
      </w:r>
      <w:r w:rsidR="00AE13DD">
        <w:t>o responsável</w:t>
      </w:r>
      <w:r w:rsidR="007B6C49" w:rsidRPr="00B25BC9">
        <w:t>.</w:t>
      </w:r>
    </w:p>
    <w:p w14:paraId="0A39BC21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63F2F9B4" w14:textId="606B5D58" w:rsidR="007B6C49" w:rsidRPr="00B25BC9" w:rsidRDefault="001B4B87" w:rsidP="00210E66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 de alteração de </w:t>
      </w:r>
      <w:r w:rsidR="00FD6A0F">
        <w:t xml:space="preserve">status do </w:t>
      </w:r>
      <w:r w:rsidR="00210E66">
        <w:t>responsável.</w:t>
      </w:r>
    </w:p>
    <w:p w14:paraId="7B6265AC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08E37E49" w14:textId="77777777" w:rsidR="007B6C49" w:rsidRPr="00B25BC9" w:rsidRDefault="00F30F58" w:rsidP="00210E66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1A70614E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6451BC4F" w14:textId="77777777" w:rsidR="007B6C49" w:rsidRPr="00F30F58" w:rsidRDefault="00F30F58" w:rsidP="00210E66">
      <w:pPr>
        <w:pStyle w:val="InfoBlue"/>
        <w:ind w:firstLine="720"/>
      </w:pPr>
      <w:r w:rsidRPr="00F30F58">
        <w:t>Não há pontos de extensão.</w:t>
      </w:r>
    </w:p>
    <w:p w14:paraId="2EB20DC6" w14:textId="77777777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7FC72E0E" w14:textId="77777777" w:rsidR="007B6C49" w:rsidRPr="00B25BC9" w:rsidRDefault="00F30F58" w:rsidP="00210E66">
      <w:pPr>
        <w:pStyle w:val="InfoBlue"/>
        <w:ind w:firstLine="720"/>
      </w:pPr>
      <w:r>
        <w:t>A princípio, nenhum identificado.</w:t>
      </w:r>
    </w:p>
    <w:p w14:paraId="173EDA15" w14:textId="2932E0F8" w:rsidR="007B6C49" w:rsidRDefault="00E51888" w:rsidP="00F21E36">
      <w:pPr>
        <w:pStyle w:val="Ttulo1"/>
      </w:pPr>
      <w:bookmarkStart w:id="26" w:name="_Toc18988784"/>
      <w:bookmarkStart w:id="27" w:name="_Toc131244466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80A9AE" wp14:editId="49ED8E8E">
            <wp:simplePos x="0" y="0"/>
            <wp:positionH relativeFrom="page">
              <wp:align>left</wp:align>
            </wp:positionH>
            <wp:positionV relativeFrom="paragraph">
              <wp:posOffset>509905</wp:posOffset>
            </wp:positionV>
            <wp:extent cx="10320655" cy="18764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6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C49" w:rsidRPr="00B25BC9">
        <w:t>Informações Adicionais</w:t>
      </w:r>
      <w:bookmarkEnd w:id="26"/>
      <w:bookmarkEnd w:id="27"/>
    </w:p>
    <w:p w14:paraId="3623FE26" w14:textId="54610613" w:rsidR="00E51888" w:rsidRDefault="00E51888" w:rsidP="00E51888">
      <w:pPr>
        <w:pStyle w:val="Corpodetexto"/>
        <w:tabs>
          <w:tab w:val="left" w:pos="960"/>
        </w:tabs>
        <w:ind w:left="0"/>
        <w:jc w:val="both"/>
      </w:pPr>
      <w:r>
        <w:rPr>
          <w:noProof/>
        </w:rPr>
        <w:drawing>
          <wp:inline distT="0" distB="0" distL="0" distR="0" wp14:anchorId="44A362C6" wp14:editId="4B112011">
            <wp:extent cx="2097492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06" cy="375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6B0819B8" wp14:editId="30CF971D">
            <wp:extent cx="2111332" cy="37338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54" cy="37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B0CE" w14:textId="642C821E" w:rsidR="00E51888" w:rsidRPr="00E51888" w:rsidRDefault="00E51888" w:rsidP="00E51888">
      <w:pPr>
        <w:pStyle w:val="Corpodetexto"/>
        <w:ind w:left="0"/>
        <w:jc w:val="both"/>
      </w:pPr>
      <w:r>
        <w:rPr>
          <w:noProof/>
        </w:rPr>
        <w:lastRenderedPageBreak/>
        <w:drawing>
          <wp:inline distT="0" distB="0" distL="0" distR="0" wp14:anchorId="26E50356" wp14:editId="3ABDBEE1">
            <wp:extent cx="1889529" cy="3352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96" cy="33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014F1A01" wp14:editId="71098EE9">
            <wp:extent cx="1937269" cy="341947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56" cy="343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888" w:rsidRPr="00E51888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D60EC" w14:textId="77777777" w:rsidR="007117AC" w:rsidRDefault="007117AC">
      <w:pPr>
        <w:spacing w:line="240" w:lineRule="auto"/>
      </w:pPr>
      <w:r>
        <w:separator/>
      </w:r>
    </w:p>
  </w:endnote>
  <w:endnote w:type="continuationSeparator" w:id="0">
    <w:p w14:paraId="48463D46" w14:textId="77777777" w:rsidR="007117AC" w:rsidRDefault="00711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4CBCC7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DA172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576A4E" w14:textId="38968166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proofErr w:type="spellStart"/>
          <w:r w:rsidR="00D262C2" w:rsidRPr="00D262C2">
            <w:t>SmartClepius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188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60EA6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147FB9A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A0C55" w14:textId="77777777" w:rsidR="007117AC" w:rsidRDefault="007117AC">
      <w:pPr>
        <w:spacing w:line="240" w:lineRule="auto"/>
      </w:pPr>
      <w:r>
        <w:separator/>
      </w:r>
    </w:p>
  </w:footnote>
  <w:footnote w:type="continuationSeparator" w:id="0">
    <w:p w14:paraId="1AC79F63" w14:textId="77777777" w:rsidR="007117AC" w:rsidRDefault="00711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76C7B" w14:textId="77777777" w:rsidR="007B6C49" w:rsidRDefault="007B6C49">
    <w:pPr>
      <w:rPr>
        <w:sz w:val="24"/>
        <w:szCs w:val="24"/>
      </w:rPr>
    </w:pPr>
  </w:p>
  <w:p w14:paraId="3459602F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63CBB913" w14:textId="77777777" w:rsidR="007B6C49" w:rsidRDefault="00D262C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 w:rsidRPr="00D262C2">
      <w:rPr>
        <w:rFonts w:ascii="Arial" w:hAnsi="Arial" w:cs="Arial"/>
        <w:b/>
        <w:bCs/>
        <w:sz w:val="36"/>
        <w:szCs w:val="36"/>
      </w:rPr>
      <w:t>SmartClepius</w:t>
    </w:r>
    <w:proofErr w:type="spellEnd"/>
  </w:p>
  <w:p w14:paraId="1987EB1E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0E538FE1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497ACAB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E54B71" w14:textId="76D0536D" w:rsidR="007B6C49" w:rsidRDefault="00D262C2">
          <w:proofErr w:type="spellStart"/>
          <w:r w:rsidRPr="00D262C2">
            <w:t>SmartClepius</w:t>
          </w:r>
          <w:proofErr w:type="spellEnd"/>
          <w:r w:rsidRPr="00D262C2"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8BCE6B" w14:textId="04B212C9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210E66">
            <w:t>1</w:t>
          </w:r>
        </w:p>
      </w:tc>
    </w:tr>
    <w:tr w:rsidR="007B6C49" w14:paraId="481054D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BEDC5E" w14:textId="5F62ED0D" w:rsidR="007B6C49" w:rsidRDefault="00D262C2">
          <w:r w:rsidRPr="00D262C2">
            <w:t xml:space="preserve">Especificação de Caso de Uso: </w:t>
          </w:r>
          <w:r w:rsidR="00210E66">
            <w:t>Gerenciar</w:t>
          </w:r>
          <w:r w:rsidRPr="00D262C2">
            <w:t xml:space="preserve"> Responsável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18C37C" w14:textId="3FFBCC57" w:rsidR="007B6C49" w:rsidRDefault="007B6C49">
          <w:r>
            <w:t xml:space="preserve">  Data:  </w:t>
          </w:r>
          <w:r w:rsidR="00210E66">
            <w:t>31</w:t>
          </w:r>
          <w:r>
            <w:t>/</w:t>
          </w:r>
          <w:r w:rsidR="00B25BC9">
            <w:t>0</w:t>
          </w:r>
          <w:r w:rsidR="00210E66">
            <w:t>5</w:t>
          </w:r>
          <w:r>
            <w:t>/</w:t>
          </w:r>
          <w:r w:rsidR="00B25BC9">
            <w:t>2000</w:t>
          </w:r>
        </w:p>
      </w:tc>
    </w:tr>
    <w:tr w:rsidR="007B6C49" w14:paraId="2893BD3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94CD46" w14:textId="7DACFF00" w:rsidR="007B6C49" w:rsidRDefault="00B25BC9">
          <w:r>
            <w:t xml:space="preserve">Caso de uso: </w:t>
          </w:r>
          <w:r w:rsidR="00210E66">
            <w:t xml:space="preserve">Gerenciar </w:t>
          </w:r>
          <w:r w:rsidR="00717FDC">
            <w:t xml:space="preserve">Responsável </w:t>
          </w:r>
        </w:p>
      </w:tc>
    </w:tr>
  </w:tbl>
  <w:p w14:paraId="46CF9996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66"/>
    <w:rsid w:val="000702BA"/>
    <w:rsid w:val="000A6D44"/>
    <w:rsid w:val="00100498"/>
    <w:rsid w:val="001B22F4"/>
    <w:rsid w:val="001B4B87"/>
    <w:rsid w:val="001E74BD"/>
    <w:rsid w:val="001F6F63"/>
    <w:rsid w:val="00210E66"/>
    <w:rsid w:val="002717B4"/>
    <w:rsid w:val="003522A4"/>
    <w:rsid w:val="0035660E"/>
    <w:rsid w:val="00380135"/>
    <w:rsid w:val="003B5E38"/>
    <w:rsid w:val="00417C03"/>
    <w:rsid w:val="00493A1D"/>
    <w:rsid w:val="004A4D11"/>
    <w:rsid w:val="004D5017"/>
    <w:rsid w:val="00546C05"/>
    <w:rsid w:val="00697CB0"/>
    <w:rsid w:val="006B4842"/>
    <w:rsid w:val="006E4B01"/>
    <w:rsid w:val="007117AC"/>
    <w:rsid w:val="00717FDC"/>
    <w:rsid w:val="00792154"/>
    <w:rsid w:val="007B6C49"/>
    <w:rsid w:val="007E3C86"/>
    <w:rsid w:val="00817FBC"/>
    <w:rsid w:val="008C4901"/>
    <w:rsid w:val="008C69BC"/>
    <w:rsid w:val="008E4AF9"/>
    <w:rsid w:val="00914978"/>
    <w:rsid w:val="00972FBB"/>
    <w:rsid w:val="00AE13DD"/>
    <w:rsid w:val="00AF6422"/>
    <w:rsid w:val="00B16A42"/>
    <w:rsid w:val="00B25BC9"/>
    <w:rsid w:val="00B35B55"/>
    <w:rsid w:val="00B92EB6"/>
    <w:rsid w:val="00C10B5B"/>
    <w:rsid w:val="00CF51DF"/>
    <w:rsid w:val="00D262C2"/>
    <w:rsid w:val="00D70D3E"/>
    <w:rsid w:val="00E51888"/>
    <w:rsid w:val="00F21E36"/>
    <w:rsid w:val="00F30F58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42459F3"/>
  <w15:chartTrackingRefBased/>
  <w15:docId w15:val="{939860D9-30BB-48D1-B687-CD7CBE5E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5.2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rup_ucspec5.2(1).dot</Template>
  <TotalTime>1</TotalTime>
  <Pages>6</Pages>
  <Words>342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2</cp:revision>
  <cp:lastPrinted>2020-06-01T02:02:00Z</cp:lastPrinted>
  <dcterms:created xsi:type="dcterms:W3CDTF">2020-06-01T22:40:00Z</dcterms:created>
  <dcterms:modified xsi:type="dcterms:W3CDTF">2020-06-01T22:40:00Z</dcterms:modified>
</cp:coreProperties>
</file>