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60CD9" w14:textId="5EBBF5B5" w:rsidR="007B6C49" w:rsidRPr="00B25BC9" w:rsidRDefault="00B36AAD">
      <w:pPr>
        <w:pStyle w:val="Ttulo"/>
        <w:jc w:val="right"/>
      </w:pPr>
      <w:r>
        <w:t>SmartClepius</w:t>
      </w:r>
    </w:p>
    <w:p w14:paraId="1D47AF82" w14:textId="54332B68" w:rsidR="007B6C49" w:rsidRPr="00B25BC9" w:rsidRDefault="001C7899" w:rsidP="00B25BC9">
      <w:pPr>
        <w:pStyle w:val="Ttulo"/>
        <w:jc w:val="right"/>
      </w:pPr>
      <w:fldSimple w:instr="title  \* Mergeformat ">
        <w:r w:rsidR="00096FDC">
          <w:t xml:space="preserve">Especificação de Caso de Uso: </w:t>
        </w:r>
      </w:fldSimple>
      <w:r w:rsidR="00B36AAD">
        <w:t>sucGerenciarLeito</w:t>
      </w:r>
    </w:p>
    <w:p w14:paraId="6224DD6D" w14:textId="77777777" w:rsidR="007B6C49" w:rsidRPr="00B25BC9" w:rsidRDefault="007B6C49">
      <w:pPr>
        <w:pStyle w:val="Ttulo"/>
        <w:jc w:val="right"/>
      </w:pPr>
    </w:p>
    <w:p w14:paraId="3B4F7836" w14:textId="5A946E0D" w:rsidR="007B6C49" w:rsidRPr="00B25BC9" w:rsidRDefault="007B6C49">
      <w:pPr>
        <w:pStyle w:val="Ttulo"/>
        <w:jc w:val="right"/>
        <w:rPr>
          <w:sz w:val="28"/>
          <w:szCs w:val="28"/>
        </w:rPr>
      </w:pPr>
      <w:r w:rsidRPr="00B25BC9">
        <w:rPr>
          <w:sz w:val="28"/>
          <w:szCs w:val="28"/>
        </w:rPr>
        <w:t>Versão 1.</w:t>
      </w:r>
      <w:r w:rsidR="00B36AAD">
        <w:rPr>
          <w:sz w:val="28"/>
          <w:szCs w:val="28"/>
        </w:rPr>
        <w:t>1</w:t>
      </w:r>
    </w:p>
    <w:p w14:paraId="72C392BF" w14:textId="77777777" w:rsidR="007B6C49" w:rsidRPr="00B25BC9" w:rsidRDefault="007B6C49"/>
    <w:p w14:paraId="53E18F23" w14:textId="77777777" w:rsidR="007B6C49" w:rsidRPr="00B25BC9" w:rsidRDefault="007B6C49"/>
    <w:p w14:paraId="0F3D2555" w14:textId="77777777" w:rsidR="007B6C49" w:rsidRPr="00B25BC9" w:rsidRDefault="007B6C49">
      <w:pPr>
        <w:pStyle w:val="Corpodetexto"/>
      </w:pPr>
    </w:p>
    <w:p w14:paraId="37CDEBC5" w14:textId="77777777" w:rsidR="007B6C49" w:rsidRPr="00B25BC9" w:rsidRDefault="007B6C49">
      <w:pPr>
        <w:pStyle w:val="Corpodetexto"/>
      </w:pPr>
    </w:p>
    <w:p w14:paraId="71DABFC0" w14:textId="77777777" w:rsidR="007B6C49" w:rsidRPr="00B25BC9" w:rsidRDefault="007B6C49">
      <w:pPr>
        <w:sectPr w:rsidR="007B6C49" w:rsidRPr="00B25BC9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6FFB2B1F" w14:textId="77777777" w:rsidR="007B6C49" w:rsidRPr="00B25BC9" w:rsidRDefault="007B6C49">
      <w:pPr>
        <w:pStyle w:val="Ttulo"/>
      </w:pPr>
      <w:r w:rsidRPr="00B25BC9"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 w:rsidRPr="00B25BC9" w14:paraId="7BB3B31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24691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9D75A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79E1E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9B9A5" w14:textId="77777777" w:rsidR="007B6C49" w:rsidRPr="00B25BC9" w:rsidRDefault="007B6C49">
            <w:pPr>
              <w:pStyle w:val="Tabletext"/>
              <w:jc w:val="center"/>
              <w:rPr>
                <w:b/>
                <w:bCs/>
              </w:rPr>
            </w:pPr>
            <w:r w:rsidRPr="00B25BC9">
              <w:rPr>
                <w:b/>
                <w:bCs/>
              </w:rPr>
              <w:t>Autor</w:t>
            </w:r>
          </w:p>
        </w:tc>
      </w:tr>
      <w:tr w:rsidR="007B6C49" w:rsidRPr="00B25BC9" w14:paraId="720A7E6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BB7B4" w14:textId="77777777" w:rsidR="007B6C49" w:rsidRPr="00B25BC9" w:rsidRDefault="00F30F58">
            <w:pPr>
              <w:pStyle w:val="Tabletext"/>
            </w:pPr>
            <w:r>
              <w:t>08</w:t>
            </w:r>
            <w:r w:rsidR="007B6C49" w:rsidRPr="00B25BC9">
              <w:t>/</w:t>
            </w:r>
            <w:r>
              <w:t>04</w:t>
            </w:r>
            <w:r w:rsidR="007B6C49" w:rsidRPr="00B25BC9">
              <w:t>/</w:t>
            </w:r>
            <w:r>
              <w:t>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34F94" w14:textId="77777777" w:rsidR="007B6C49" w:rsidRPr="00B25BC9" w:rsidRDefault="00F30F58">
            <w:pPr>
              <w:pStyle w:val="Tabletext"/>
            </w:pPr>
            <w:r>
              <w:t>1</w:t>
            </w:r>
            <w:r w:rsidR="007B6C49" w:rsidRPr="00B25BC9">
              <w:t>.</w:t>
            </w:r>
            <w: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0BCC7" w14:textId="77777777" w:rsidR="007B6C49" w:rsidRPr="00B25BC9" w:rsidRDefault="00F30F58">
            <w:pPr>
              <w:pStyle w:val="Tabletext"/>
            </w:pPr>
            <w:r>
              <w:t>Elaboração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6FA3B" w14:textId="77777777" w:rsidR="007B6C49" w:rsidRPr="00B25BC9" w:rsidRDefault="00F30F58">
            <w:pPr>
              <w:pStyle w:val="Tabletext"/>
            </w:pPr>
            <w:r>
              <w:t>Eduardo Lacerda</w:t>
            </w:r>
          </w:p>
        </w:tc>
      </w:tr>
      <w:tr w:rsidR="007B6C49" w:rsidRPr="00B25BC9" w14:paraId="4A68382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00E83" w14:textId="02E6E46C" w:rsidR="007B6C49" w:rsidRPr="00B25BC9" w:rsidRDefault="006D18CC">
            <w:pPr>
              <w:pStyle w:val="Tabletext"/>
            </w:pPr>
            <w:r>
              <w:t>31/05/2020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96A04" w14:textId="14E9EFDB" w:rsidR="007B6C49" w:rsidRPr="00B25BC9" w:rsidRDefault="006D18CC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4FEA8" w14:textId="370C5081" w:rsidR="007B6C49" w:rsidRPr="00B25BC9" w:rsidRDefault="006D18CC">
            <w:pPr>
              <w:pStyle w:val="Tabletext"/>
            </w:pPr>
            <w:r>
              <w:t>Refinamento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A5FC0" w14:textId="28F692DB" w:rsidR="007B6C49" w:rsidRPr="00B25BC9" w:rsidRDefault="006D18CC">
            <w:pPr>
              <w:pStyle w:val="Tabletext"/>
            </w:pPr>
            <w:r>
              <w:t>Daniella C. C. Torelli</w:t>
            </w:r>
          </w:p>
        </w:tc>
      </w:tr>
      <w:tr w:rsidR="007B6C49" w:rsidRPr="00B25BC9" w14:paraId="05D823EE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FA749" w14:textId="77777777" w:rsidR="007B6C49" w:rsidRPr="00B25BC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150F1" w14:textId="77777777" w:rsidR="007B6C49" w:rsidRPr="00B25BC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8B1AF2" w14:textId="77777777" w:rsidR="007B6C49" w:rsidRPr="00B25BC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59740" w14:textId="77777777" w:rsidR="007B6C49" w:rsidRPr="00B25BC9" w:rsidRDefault="007B6C49">
            <w:pPr>
              <w:pStyle w:val="Tabletext"/>
            </w:pPr>
          </w:p>
        </w:tc>
      </w:tr>
      <w:tr w:rsidR="007B6C49" w:rsidRPr="00B25BC9" w14:paraId="0B8A476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72559" w14:textId="77777777" w:rsidR="007B6C49" w:rsidRPr="00B25BC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09C08" w14:textId="77777777" w:rsidR="007B6C49" w:rsidRPr="00B25BC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ED18C" w14:textId="77777777" w:rsidR="007B6C49" w:rsidRPr="00B25BC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9BE66" w14:textId="77777777" w:rsidR="007B6C49" w:rsidRPr="00B25BC9" w:rsidRDefault="007B6C49">
            <w:pPr>
              <w:pStyle w:val="Tabletext"/>
            </w:pPr>
          </w:p>
        </w:tc>
      </w:tr>
    </w:tbl>
    <w:p w14:paraId="52E1963A" w14:textId="77777777" w:rsidR="007B6C49" w:rsidRPr="00B25BC9" w:rsidRDefault="007B6C49"/>
    <w:p w14:paraId="334D132D" w14:textId="77777777" w:rsidR="007B6C49" w:rsidRPr="00B25BC9" w:rsidRDefault="007B6C49">
      <w:pPr>
        <w:pStyle w:val="Ttulo"/>
      </w:pPr>
      <w:r w:rsidRPr="00B25BC9">
        <w:br w:type="page"/>
      </w:r>
      <w:r w:rsidRPr="00B25BC9">
        <w:lastRenderedPageBreak/>
        <w:t>Índice</w:t>
      </w:r>
    </w:p>
    <w:p w14:paraId="2EE5729A" w14:textId="679DB74D" w:rsidR="004A4D11" w:rsidRPr="00B25BC9" w:rsidRDefault="007B6C49" w:rsidP="001B4B87">
      <w:pPr>
        <w:pStyle w:val="Sumrio1"/>
        <w:rPr>
          <w:sz w:val="24"/>
          <w:szCs w:val="24"/>
        </w:rPr>
      </w:pPr>
      <w:r w:rsidRPr="00B25BC9">
        <w:fldChar w:fldCharType="begin"/>
      </w:r>
      <w:r w:rsidRPr="00B25BC9">
        <w:instrText xml:space="preserve"> TOC \o "1-3" </w:instrText>
      </w:r>
      <w:r w:rsidRPr="00B25BC9">
        <w:fldChar w:fldCharType="separate"/>
      </w:r>
      <w:r w:rsidR="004A4D11" w:rsidRPr="00B25BC9">
        <w:t>1.</w:t>
      </w:r>
      <w:r w:rsidR="004A4D11" w:rsidRPr="00B25BC9">
        <w:rPr>
          <w:sz w:val="24"/>
          <w:szCs w:val="24"/>
        </w:rPr>
        <w:tab/>
      </w:r>
      <w:r w:rsidR="004A4D11" w:rsidRPr="00B25BC9">
        <w:t>Breve Descrição</w:t>
      </w:r>
      <w:r w:rsidR="004A4D11" w:rsidRPr="00B25BC9">
        <w:tab/>
      </w:r>
      <w:r w:rsidR="004A4D11" w:rsidRPr="00B25BC9">
        <w:fldChar w:fldCharType="begin"/>
      </w:r>
      <w:r w:rsidR="004A4D11" w:rsidRPr="00B25BC9">
        <w:instrText xml:space="preserve"> PAGEREF _Toc131244446 \h </w:instrText>
      </w:r>
      <w:r w:rsidR="004A4D11" w:rsidRPr="00B25BC9">
        <w:fldChar w:fldCharType="separate"/>
      </w:r>
      <w:r w:rsidR="00030C49">
        <w:rPr>
          <w:noProof/>
        </w:rPr>
        <w:t>4</w:t>
      </w:r>
      <w:r w:rsidR="004A4D11" w:rsidRPr="00B25BC9">
        <w:fldChar w:fldCharType="end"/>
      </w:r>
    </w:p>
    <w:p w14:paraId="336A3BD6" w14:textId="6883C262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2.</w:t>
      </w:r>
      <w:r w:rsidRPr="00B25BC9">
        <w:rPr>
          <w:sz w:val="24"/>
          <w:szCs w:val="24"/>
        </w:rPr>
        <w:tab/>
      </w:r>
      <w:r w:rsidRPr="00B25BC9">
        <w:t>Fluxo Básico de Eventos</w:t>
      </w:r>
      <w:r w:rsidRPr="00B25BC9">
        <w:tab/>
      </w:r>
      <w:r w:rsidRPr="00B25BC9">
        <w:fldChar w:fldCharType="begin"/>
      </w:r>
      <w:r w:rsidRPr="00B25BC9">
        <w:instrText xml:space="preserve"> PAGEREF _Toc131244447 \h </w:instrText>
      </w:r>
      <w:r w:rsidRPr="00B25BC9">
        <w:fldChar w:fldCharType="separate"/>
      </w:r>
      <w:r w:rsidR="00030C49">
        <w:rPr>
          <w:noProof/>
        </w:rPr>
        <w:t>4</w:t>
      </w:r>
      <w:r w:rsidRPr="00B25BC9">
        <w:fldChar w:fldCharType="end"/>
      </w:r>
    </w:p>
    <w:p w14:paraId="0D865BEF" w14:textId="222CA92B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3.</w:t>
      </w:r>
      <w:r w:rsidRPr="00B25BC9">
        <w:rPr>
          <w:sz w:val="24"/>
          <w:szCs w:val="24"/>
        </w:rPr>
        <w:tab/>
      </w:r>
      <w:r w:rsidRPr="00B25BC9">
        <w:t>Fluxos Alternativos</w:t>
      </w:r>
      <w:r w:rsidRPr="00B25BC9">
        <w:tab/>
      </w:r>
      <w:r w:rsidRPr="00B25BC9">
        <w:fldChar w:fldCharType="begin"/>
      </w:r>
      <w:r w:rsidRPr="00B25BC9">
        <w:instrText xml:space="preserve"> PAGEREF _Toc131244448 \h </w:instrText>
      </w:r>
      <w:r w:rsidRPr="00B25BC9">
        <w:fldChar w:fldCharType="separate"/>
      </w:r>
      <w:r w:rsidR="00030C49">
        <w:rPr>
          <w:noProof/>
        </w:rPr>
        <w:t>4</w:t>
      </w:r>
      <w:r w:rsidRPr="00B25BC9">
        <w:fldChar w:fldCharType="end"/>
      </w:r>
    </w:p>
    <w:p w14:paraId="76819578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4.</w:t>
      </w:r>
      <w:r w:rsidRPr="00B25BC9">
        <w:rPr>
          <w:sz w:val="24"/>
          <w:szCs w:val="24"/>
        </w:rPr>
        <w:tab/>
      </w:r>
      <w:r w:rsidRPr="00B25BC9">
        <w:t>Subfluxos</w:t>
      </w:r>
      <w:r w:rsidRPr="00B25BC9">
        <w:tab/>
      </w:r>
      <w:r w:rsidR="001B4B87">
        <w:t>4</w:t>
      </w:r>
    </w:p>
    <w:p w14:paraId="64501EE4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5.</w:t>
      </w:r>
      <w:r w:rsidRPr="00B25BC9">
        <w:rPr>
          <w:sz w:val="24"/>
          <w:szCs w:val="24"/>
        </w:rPr>
        <w:tab/>
      </w:r>
      <w:r w:rsidRPr="00B25BC9">
        <w:t>Cenários Chave</w:t>
      </w:r>
      <w:r w:rsidRPr="00B25BC9">
        <w:tab/>
      </w:r>
      <w:r w:rsidR="001B4B87">
        <w:t>4</w:t>
      </w:r>
    </w:p>
    <w:p w14:paraId="70BE0C3B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6.</w:t>
      </w:r>
      <w:r w:rsidRPr="00B25BC9">
        <w:rPr>
          <w:sz w:val="24"/>
          <w:szCs w:val="24"/>
        </w:rPr>
        <w:tab/>
      </w:r>
      <w:r w:rsidRPr="00B25BC9">
        <w:t>Condições Prévias</w:t>
      </w:r>
      <w:r w:rsidRPr="00B25BC9">
        <w:tab/>
      </w:r>
      <w:r w:rsidR="001B4B87">
        <w:t>4</w:t>
      </w:r>
    </w:p>
    <w:p w14:paraId="45E839DB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7.</w:t>
      </w:r>
      <w:r w:rsidRPr="00B25BC9">
        <w:rPr>
          <w:sz w:val="24"/>
          <w:szCs w:val="24"/>
        </w:rPr>
        <w:tab/>
      </w:r>
      <w:r w:rsidRPr="00B25BC9">
        <w:t>Condições Posteriores</w:t>
      </w:r>
      <w:r w:rsidRPr="00B25BC9">
        <w:tab/>
      </w:r>
      <w:r w:rsidR="00F21E36">
        <w:t>4</w:t>
      </w:r>
    </w:p>
    <w:p w14:paraId="79005B4D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8.</w:t>
      </w:r>
      <w:r w:rsidRPr="00B25BC9">
        <w:rPr>
          <w:sz w:val="24"/>
          <w:szCs w:val="24"/>
        </w:rPr>
        <w:tab/>
      </w:r>
      <w:r w:rsidRPr="00B25BC9">
        <w:t>Pontos de Extensão</w:t>
      </w:r>
      <w:r w:rsidRPr="00B25BC9">
        <w:tab/>
      </w:r>
      <w:r w:rsidR="00F21E36">
        <w:t>4</w:t>
      </w:r>
    </w:p>
    <w:p w14:paraId="1DBB8386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9.</w:t>
      </w:r>
      <w:r w:rsidRPr="00B25BC9">
        <w:rPr>
          <w:sz w:val="24"/>
          <w:szCs w:val="24"/>
        </w:rPr>
        <w:tab/>
      </w:r>
      <w:r w:rsidRPr="00B25BC9">
        <w:t>Requisitos Especiais</w:t>
      </w:r>
      <w:r w:rsidRPr="00B25BC9">
        <w:tab/>
      </w:r>
      <w:r w:rsidR="00F21E36">
        <w:t>4</w:t>
      </w:r>
    </w:p>
    <w:p w14:paraId="3DB16A8C" w14:textId="77777777" w:rsidR="004A4D11" w:rsidRPr="00B25BC9" w:rsidRDefault="004A4D11" w:rsidP="001B4B87">
      <w:pPr>
        <w:pStyle w:val="Sumrio1"/>
        <w:rPr>
          <w:sz w:val="24"/>
          <w:szCs w:val="24"/>
        </w:rPr>
      </w:pPr>
      <w:r w:rsidRPr="00B25BC9">
        <w:t>10.</w:t>
      </w:r>
      <w:r w:rsidR="001B4B87">
        <w:rPr>
          <w:sz w:val="24"/>
          <w:szCs w:val="24"/>
        </w:rPr>
        <w:tab/>
      </w:r>
      <w:r w:rsidRPr="00B25BC9">
        <w:t>Informações Adicionais</w:t>
      </w:r>
      <w:r w:rsidRPr="00B25BC9">
        <w:tab/>
      </w:r>
      <w:r w:rsidR="00F21E36">
        <w:t>5</w:t>
      </w:r>
    </w:p>
    <w:p w14:paraId="5A513F8B" w14:textId="306FB998" w:rsidR="007B6C49" w:rsidRPr="00B25BC9" w:rsidRDefault="007B6C49">
      <w:pPr>
        <w:pStyle w:val="Ttulo"/>
      </w:pPr>
      <w:r w:rsidRPr="00B25BC9">
        <w:fldChar w:fldCharType="end"/>
      </w:r>
      <w:r w:rsidRPr="00B25BC9">
        <w:br w:type="page"/>
      </w:r>
      <w:fldSimple w:instr="title  \* Mergeformat ">
        <w:r w:rsidR="00096FDC">
          <w:t xml:space="preserve">Especificação de Caso de Uso: </w:t>
        </w:r>
      </w:fldSimple>
      <w:r w:rsidR="006D18CC">
        <w:t>sucGerenciarLeito</w:t>
      </w:r>
    </w:p>
    <w:p w14:paraId="79FFAAA8" w14:textId="77777777" w:rsidR="007B6C49" w:rsidRPr="00B25BC9" w:rsidRDefault="007B6C49" w:rsidP="00F30F58">
      <w:pPr>
        <w:pStyle w:val="InfoBlue"/>
      </w:pPr>
    </w:p>
    <w:p w14:paraId="6042F633" w14:textId="77777777" w:rsidR="007B6C49" w:rsidRPr="00B25BC9" w:rsidRDefault="007B6C49">
      <w:pPr>
        <w:pStyle w:val="Ttulo1"/>
      </w:pPr>
      <w:bookmarkStart w:id="0" w:name="_Toc423410238"/>
      <w:bookmarkStart w:id="1" w:name="_Toc425054504"/>
      <w:bookmarkStart w:id="2" w:name="_Toc18988767"/>
      <w:bookmarkStart w:id="3" w:name="_Toc131244446"/>
      <w:bookmarkStart w:id="4" w:name="_Toc423410239"/>
      <w:bookmarkStart w:id="5" w:name="_Toc425054505"/>
      <w:r w:rsidRPr="00B25BC9">
        <w:t>Breve Descrição</w:t>
      </w:r>
      <w:bookmarkEnd w:id="0"/>
      <w:bookmarkEnd w:id="1"/>
      <w:bookmarkEnd w:id="2"/>
      <w:bookmarkEnd w:id="3"/>
    </w:p>
    <w:p w14:paraId="03EBF672" w14:textId="69131685" w:rsidR="007B6C49" w:rsidRPr="00B25BC9" w:rsidRDefault="00AF6422" w:rsidP="006D18CC">
      <w:pPr>
        <w:pStyle w:val="InfoBlue"/>
        <w:ind w:firstLine="720"/>
      </w:pPr>
      <w:r>
        <w:t>Esse caso de uso suc</w:t>
      </w:r>
      <w:r w:rsidR="006D18CC">
        <w:t>Gerenciar</w:t>
      </w:r>
      <w:r>
        <w:t xml:space="preserve">Leito é responsável </w:t>
      </w:r>
      <w:r w:rsidR="006D18CC">
        <w:t>por realizar o cadastro ou alteração de leito de um paciente. Ele é feito por um membro da Equipe Médica.</w:t>
      </w:r>
    </w:p>
    <w:p w14:paraId="0E5A26D1" w14:textId="77777777" w:rsidR="007B6C49" w:rsidRPr="00B25BC9" w:rsidRDefault="007B6C49">
      <w:pPr>
        <w:pStyle w:val="Ttulo1"/>
        <w:widowControl/>
      </w:pPr>
      <w:bookmarkStart w:id="6" w:name="_Toc131244447"/>
      <w:r w:rsidRPr="00B25BC9">
        <w:t>Fluxo Básico de Eventos</w:t>
      </w:r>
      <w:bookmarkEnd w:id="4"/>
      <w:bookmarkEnd w:id="5"/>
      <w:bookmarkEnd w:id="6"/>
    </w:p>
    <w:p w14:paraId="338FEAA1" w14:textId="52D93C0E" w:rsidR="007B6C49" w:rsidRDefault="006D18CC" w:rsidP="006D18CC">
      <w:pPr>
        <w:pStyle w:val="InfoBlue"/>
        <w:ind w:firstLine="360"/>
      </w:pPr>
      <w:r>
        <w:t>O caso de uso Gerenciar Leito é uma inclusão do caso de uso Gerenciar Alterações. Ele segue um padrão de</w:t>
      </w:r>
      <w:r w:rsidR="00546C05">
        <w:t xml:space="preserve"> alterar </w:t>
      </w:r>
      <w:r>
        <w:t xml:space="preserve">ou cadastrar </w:t>
      </w:r>
      <w:r w:rsidR="00546C05">
        <w:t>no sistema o leito no qual o paciente se encontr</w:t>
      </w:r>
      <w:r>
        <w:t>a</w:t>
      </w:r>
      <w:r w:rsidR="007B6C49" w:rsidRPr="00B25BC9">
        <w:t>.</w:t>
      </w:r>
    </w:p>
    <w:p w14:paraId="33290000" w14:textId="77777777" w:rsidR="00546C05" w:rsidRDefault="00546C05" w:rsidP="00546C05">
      <w:pPr>
        <w:pStyle w:val="Corpodetexto"/>
        <w:numPr>
          <w:ilvl w:val="0"/>
          <w:numId w:val="23"/>
        </w:numPr>
      </w:pPr>
      <w:r>
        <w:t>Inserir alteração de leito</w:t>
      </w:r>
    </w:p>
    <w:p w14:paraId="46F1CDDA" w14:textId="77777777" w:rsidR="00546C05" w:rsidRDefault="00546C05" w:rsidP="000A6D44">
      <w:pPr>
        <w:pStyle w:val="Corpodetexto"/>
        <w:numPr>
          <w:ilvl w:val="0"/>
          <w:numId w:val="24"/>
        </w:numPr>
        <w:ind w:left="1077" w:hanging="357"/>
      </w:pPr>
      <w:r>
        <w:t>Nova alteração</w:t>
      </w:r>
    </w:p>
    <w:p w14:paraId="4572F378" w14:textId="77777777" w:rsidR="00546C05" w:rsidRDefault="00546C05" w:rsidP="000A6D44">
      <w:pPr>
        <w:pStyle w:val="Corpodetexto"/>
        <w:numPr>
          <w:ilvl w:val="1"/>
          <w:numId w:val="24"/>
        </w:numPr>
        <w:ind w:left="1434" w:hanging="357"/>
      </w:pPr>
      <w:r>
        <w:t>O usuário membro da equipe médica escolhe a opção de alteração de leito e cadastra as informações do novo leito</w:t>
      </w:r>
    </w:p>
    <w:p w14:paraId="65F3232D" w14:textId="77777777" w:rsidR="00546C05" w:rsidRPr="00546C05" w:rsidRDefault="00546C05" w:rsidP="000A6D44">
      <w:pPr>
        <w:pStyle w:val="Corpodetexto"/>
        <w:numPr>
          <w:ilvl w:val="1"/>
          <w:numId w:val="24"/>
        </w:numPr>
        <w:ind w:left="1434" w:hanging="357"/>
      </w:pPr>
      <w:r>
        <w:t>O sistema atualiza as informações e envia uma notificação ao usuário responsável pelo paciente</w:t>
      </w:r>
    </w:p>
    <w:p w14:paraId="3B99545B" w14:textId="77777777" w:rsidR="007B6C49" w:rsidRPr="00B25BC9" w:rsidRDefault="007B6C49">
      <w:pPr>
        <w:pStyle w:val="Ttulo1"/>
      </w:pPr>
      <w:bookmarkStart w:id="7" w:name="_Toc423410241"/>
      <w:bookmarkStart w:id="8" w:name="_Toc425054507"/>
      <w:bookmarkStart w:id="9" w:name="_Toc131244448"/>
      <w:r w:rsidRPr="00B25BC9">
        <w:t>Fluxos Alternativos</w:t>
      </w:r>
      <w:bookmarkEnd w:id="7"/>
      <w:bookmarkEnd w:id="8"/>
      <w:bookmarkEnd w:id="9"/>
    </w:p>
    <w:p w14:paraId="04460D31" w14:textId="77777777" w:rsidR="00546C05" w:rsidRDefault="00546C05" w:rsidP="00546C05">
      <w:pPr>
        <w:pStyle w:val="InfoBlue"/>
        <w:numPr>
          <w:ilvl w:val="0"/>
          <w:numId w:val="25"/>
        </w:numPr>
      </w:pPr>
      <w:r>
        <w:t>Cadastro de leito invalido</w:t>
      </w:r>
      <w:r w:rsidR="000A6D44">
        <w:t xml:space="preserve"> (durante o passo 1.1)</w:t>
      </w:r>
    </w:p>
    <w:p w14:paraId="0E74B405" w14:textId="77777777" w:rsidR="00546C05" w:rsidRDefault="00546C05" w:rsidP="000A6D44">
      <w:pPr>
        <w:pStyle w:val="Corpodetexto"/>
        <w:numPr>
          <w:ilvl w:val="1"/>
          <w:numId w:val="25"/>
        </w:numPr>
        <w:ind w:left="1434" w:hanging="357"/>
      </w:pPr>
      <w:r>
        <w:t xml:space="preserve">Usuário membro da equipe médica </w:t>
      </w:r>
      <w:r w:rsidR="000A6D44">
        <w:t>cadastra durante</w:t>
      </w:r>
      <w:r>
        <w:t xml:space="preserve"> a alteração de leito, um leito inexistente no sistema do hospital</w:t>
      </w:r>
    </w:p>
    <w:p w14:paraId="2E2AE588" w14:textId="77777777" w:rsidR="00546C05" w:rsidRPr="00546C05" w:rsidRDefault="000A6D44" w:rsidP="000A6D44">
      <w:pPr>
        <w:pStyle w:val="Corpodetexto"/>
        <w:numPr>
          <w:ilvl w:val="1"/>
          <w:numId w:val="25"/>
        </w:numPr>
        <w:ind w:left="1434" w:hanging="357"/>
      </w:pPr>
      <w:r>
        <w:t>O sistema não reconhece o leito cadastrado e apresenta uma mensagem de erro.</w:t>
      </w:r>
    </w:p>
    <w:p w14:paraId="3EB45159" w14:textId="77777777" w:rsidR="007B6C49" w:rsidRPr="00B25BC9" w:rsidRDefault="007B6C49">
      <w:pPr>
        <w:pStyle w:val="Ttulo1"/>
      </w:pPr>
      <w:bookmarkStart w:id="10" w:name="_Toc18988776"/>
      <w:bookmarkStart w:id="11" w:name="_Toc131244454"/>
      <w:r w:rsidRPr="00B25BC9">
        <w:t>Subfluxos</w:t>
      </w:r>
      <w:bookmarkEnd w:id="10"/>
      <w:bookmarkEnd w:id="11"/>
    </w:p>
    <w:p w14:paraId="26A18CFD" w14:textId="77777777" w:rsidR="007B6C49" w:rsidRPr="00B25BC9" w:rsidRDefault="00AF6422" w:rsidP="006D18CC">
      <w:pPr>
        <w:pStyle w:val="InfoBlue"/>
        <w:ind w:firstLine="720"/>
      </w:pPr>
      <w:r w:rsidRPr="00AF6422">
        <w:t>Não existe um subfluxo associado a esse caso de uso.</w:t>
      </w:r>
    </w:p>
    <w:p w14:paraId="1EAA8E98" w14:textId="77777777" w:rsidR="007B6C49" w:rsidRPr="00B25BC9" w:rsidRDefault="007B6C49">
      <w:pPr>
        <w:pStyle w:val="Ttulo1"/>
      </w:pPr>
      <w:bookmarkStart w:id="12" w:name="_Toc131244457"/>
      <w:bookmarkStart w:id="13" w:name="_Toc423410251"/>
      <w:bookmarkStart w:id="14" w:name="_Toc425054510"/>
      <w:r w:rsidRPr="00B25BC9">
        <w:t>Cenários Chave</w:t>
      </w:r>
      <w:bookmarkEnd w:id="12"/>
    </w:p>
    <w:p w14:paraId="102D180A" w14:textId="77777777" w:rsidR="007B6C49" w:rsidRPr="00B25BC9" w:rsidRDefault="001B4B87" w:rsidP="006D18CC">
      <w:pPr>
        <w:pStyle w:val="InfoBlue"/>
        <w:ind w:firstLine="720"/>
      </w:pPr>
      <w:r>
        <w:t>O cenário chave desse caso de uso é a tela de cadastro de informações do layout da equipe médica</w:t>
      </w:r>
      <w:r w:rsidR="007B6C49" w:rsidRPr="00B25BC9">
        <w:t>.</w:t>
      </w:r>
    </w:p>
    <w:p w14:paraId="2D0001AA" w14:textId="77777777" w:rsidR="007B6C49" w:rsidRPr="00B25BC9" w:rsidRDefault="007B6C49">
      <w:pPr>
        <w:pStyle w:val="Ttulo1"/>
        <w:widowControl/>
      </w:pPr>
      <w:bookmarkStart w:id="15" w:name="_Toc423410253"/>
      <w:bookmarkStart w:id="16" w:name="_Toc425054512"/>
      <w:bookmarkStart w:id="17" w:name="_Toc131244458"/>
      <w:bookmarkEnd w:id="13"/>
      <w:bookmarkEnd w:id="14"/>
      <w:r w:rsidRPr="00B25BC9">
        <w:t>Condições Prévias</w:t>
      </w:r>
      <w:bookmarkEnd w:id="15"/>
      <w:bookmarkEnd w:id="16"/>
      <w:bookmarkEnd w:id="17"/>
    </w:p>
    <w:p w14:paraId="744C9BEA" w14:textId="77777777" w:rsidR="007B6C49" w:rsidRPr="00B25BC9" w:rsidRDefault="001B4B87" w:rsidP="006D18CC">
      <w:pPr>
        <w:pStyle w:val="InfoBlue"/>
        <w:ind w:firstLine="720"/>
      </w:pPr>
      <w:r w:rsidRPr="001B4B87">
        <w:t>As condições ideais para o uso do sistema seriam um padrão</w:t>
      </w:r>
      <w:r>
        <w:t xml:space="preserve"> de cadastro de alteração de leito</w:t>
      </w:r>
      <w:r w:rsidR="007B6C49" w:rsidRPr="00B25BC9">
        <w:t>.</w:t>
      </w:r>
    </w:p>
    <w:p w14:paraId="3A0652F3" w14:textId="77777777" w:rsidR="007B6C49" w:rsidRPr="00B25BC9" w:rsidRDefault="007B6C49">
      <w:pPr>
        <w:pStyle w:val="Ttulo1"/>
        <w:widowControl/>
      </w:pPr>
      <w:bookmarkStart w:id="18" w:name="_Toc423410255"/>
      <w:bookmarkStart w:id="19" w:name="_Toc425054514"/>
      <w:bookmarkStart w:id="20" w:name="_Toc131244460"/>
      <w:r w:rsidRPr="00B25BC9">
        <w:t>Condições Posteriores</w:t>
      </w:r>
      <w:bookmarkEnd w:id="18"/>
      <w:bookmarkEnd w:id="19"/>
      <w:bookmarkEnd w:id="20"/>
    </w:p>
    <w:p w14:paraId="1FA90055" w14:textId="77777777" w:rsidR="007B6C49" w:rsidRPr="00B25BC9" w:rsidRDefault="00F30F58" w:rsidP="006D18CC">
      <w:pPr>
        <w:pStyle w:val="InfoBlue"/>
        <w:ind w:firstLine="720"/>
      </w:pPr>
      <w:bookmarkStart w:id="21" w:name="_Toc423410256"/>
      <w:bookmarkStart w:id="22" w:name="_Toc425054515"/>
      <w:bookmarkStart w:id="23" w:name="_Toc131244461"/>
      <w:r w:rsidRPr="00F30F58">
        <w:t>Não existem condições posteriores associada a esse caso de uso.</w:t>
      </w:r>
      <w:bookmarkEnd w:id="21"/>
      <w:bookmarkEnd w:id="22"/>
      <w:bookmarkEnd w:id="23"/>
    </w:p>
    <w:p w14:paraId="317E7E5E" w14:textId="77777777" w:rsidR="007B6C49" w:rsidRPr="00B25BC9" w:rsidRDefault="007B6C49">
      <w:pPr>
        <w:pStyle w:val="Ttulo1"/>
      </w:pPr>
      <w:bookmarkStart w:id="24" w:name="_Toc131244462"/>
      <w:r w:rsidRPr="00B25BC9">
        <w:t>Pontos de Extensão</w:t>
      </w:r>
      <w:bookmarkEnd w:id="24"/>
    </w:p>
    <w:p w14:paraId="5CC2AC8C" w14:textId="77777777" w:rsidR="007B6C49" w:rsidRPr="00F30F58" w:rsidRDefault="00F30F58" w:rsidP="00430B40">
      <w:pPr>
        <w:pStyle w:val="InfoBlue"/>
        <w:ind w:firstLine="720"/>
      </w:pPr>
      <w:r w:rsidRPr="00F30F58">
        <w:t>Não há pontos de extensão.</w:t>
      </w:r>
    </w:p>
    <w:p w14:paraId="33624CE1" w14:textId="77777777" w:rsidR="007B6C49" w:rsidRPr="00B25BC9" w:rsidRDefault="007B6C49">
      <w:pPr>
        <w:pStyle w:val="Ttulo1"/>
      </w:pPr>
      <w:bookmarkStart w:id="25" w:name="_Toc131244464"/>
      <w:r w:rsidRPr="00B25BC9">
        <w:t>Requisitos Especiais</w:t>
      </w:r>
      <w:bookmarkEnd w:id="25"/>
    </w:p>
    <w:p w14:paraId="5D2C1B4B" w14:textId="34E5173C" w:rsidR="007B6C49" w:rsidRDefault="00F30F58" w:rsidP="00430B40">
      <w:pPr>
        <w:pStyle w:val="InfoBlue"/>
        <w:ind w:firstLine="720"/>
      </w:pPr>
      <w:r>
        <w:t>A princípio, nenhum identificado.</w:t>
      </w:r>
    </w:p>
    <w:p w14:paraId="53B93675" w14:textId="036B024C" w:rsidR="000B4678" w:rsidRDefault="000B4678" w:rsidP="000B4678">
      <w:pPr>
        <w:pStyle w:val="Corpodetexto"/>
      </w:pPr>
    </w:p>
    <w:p w14:paraId="3B43BE47" w14:textId="77777777" w:rsidR="000B4678" w:rsidRPr="000B4678" w:rsidRDefault="000B4678" w:rsidP="000B4678">
      <w:pPr>
        <w:pStyle w:val="Corpodetexto"/>
      </w:pPr>
    </w:p>
    <w:p w14:paraId="001FF7FF" w14:textId="77777777" w:rsidR="007B6C49" w:rsidRDefault="007B6C49" w:rsidP="00F21E36">
      <w:pPr>
        <w:pStyle w:val="Ttulo1"/>
      </w:pPr>
      <w:bookmarkStart w:id="26" w:name="_Toc18988784"/>
      <w:bookmarkStart w:id="27" w:name="_Toc131244466"/>
      <w:r w:rsidRPr="00B25BC9">
        <w:lastRenderedPageBreak/>
        <w:t>Informações Adicionais</w:t>
      </w:r>
      <w:bookmarkEnd w:id="26"/>
      <w:bookmarkEnd w:id="27"/>
    </w:p>
    <w:p w14:paraId="6579ACC1" w14:textId="7E2BB8FC" w:rsidR="00F21E36" w:rsidRDefault="00F21E36" w:rsidP="00F21E36">
      <w:pPr>
        <w:pStyle w:val="Corpodetexto"/>
        <w:ind w:left="0"/>
        <w:jc w:val="center"/>
      </w:pPr>
    </w:p>
    <w:p w14:paraId="5E738E5F" w14:textId="77777777" w:rsidR="000B4678" w:rsidRDefault="000B4678" w:rsidP="00F21E36">
      <w:pPr>
        <w:pStyle w:val="Corpodetexto"/>
        <w:ind w:left="0"/>
        <w:jc w:val="both"/>
        <w:rPr>
          <w:noProof/>
        </w:rPr>
      </w:pPr>
    </w:p>
    <w:p w14:paraId="07E54E05" w14:textId="1066AFB1" w:rsidR="00F21E36" w:rsidRDefault="00B554BA" w:rsidP="000B4678">
      <w:pPr>
        <w:pStyle w:val="Corpodetexto"/>
        <w:ind w:left="0"/>
        <w:jc w:val="center"/>
      </w:pPr>
      <w:r w:rsidRPr="00B554BA">
        <w:rPr>
          <w:noProof/>
        </w:rPr>
        <w:drawing>
          <wp:inline distT="0" distB="0" distL="0" distR="0" wp14:anchorId="6979EE03" wp14:editId="2585930A">
            <wp:extent cx="5559136" cy="1285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1" r="39578" b="16667"/>
                    <a:stretch/>
                  </pic:blipFill>
                  <pic:spPr bwMode="auto">
                    <a:xfrm>
                      <a:off x="0" y="0"/>
                      <a:ext cx="5566995" cy="12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ED099" w14:textId="0C45595F" w:rsidR="000B4678" w:rsidRDefault="000B4678" w:rsidP="000B4678">
      <w:pPr>
        <w:pStyle w:val="Corpodetexto"/>
        <w:ind w:left="0"/>
        <w:jc w:val="center"/>
      </w:pPr>
    </w:p>
    <w:p w14:paraId="5B82588B" w14:textId="7B082CC3" w:rsidR="000B4678" w:rsidRPr="00F21E36" w:rsidRDefault="000B4678" w:rsidP="000B4678">
      <w:pPr>
        <w:pStyle w:val="Corpodetexto"/>
        <w:ind w:left="0"/>
      </w:pPr>
      <w:r>
        <w:rPr>
          <w:noProof/>
        </w:rPr>
        <w:drawing>
          <wp:inline distT="0" distB="0" distL="0" distR="0" wp14:anchorId="67AAE673" wp14:editId="236C5A77">
            <wp:extent cx="2211194" cy="3838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335" cy="385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61DB">
        <w:t xml:space="preserve">                                               </w:t>
      </w:r>
      <w:r>
        <w:rPr>
          <w:noProof/>
        </w:rPr>
        <w:drawing>
          <wp:inline distT="0" distB="0" distL="0" distR="0" wp14:anchorId="60D7F4F9" wp14:editId="4A55E2F2">
            <wp:extent cx="2213751" cy="38576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15" cy="39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678" w:rsidRPr="00F21E36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CDCF5" w14:textId="77777777" w:rsidR="00BE4AB3" w:rsidRDefault="00BE4AB3">
      <w:pPr>
        <w:spacing w:line="240" w:lineRule="auto"/>
      </w:pPr>
      <w:r>
        <w:separator/>
      </w:r>
    </w:p>
  </w:endnote>
  <w:endnote w:type="continuationSeparator" w:id="0">
    <w:p w14:paraId="5A934CB1" w14:textId="77777777" w:rsidR="00BE4AB3" w:rsidRDefault="00BE4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 w14:paraId="378F255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8B9B8C" w14:textId="77777777" w:rsidR="007B6C49" w:rsidRDefault="007B6C49">
          <w:pPr>
            <w:ind w:right="360"/>
            <w:rPr>
              <w:sz w:val="24"/>
              <w:szCs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DB134B" w14:textId="43ECFDF5" w:rsidR="007B6C49" w:rsidRDefault="007B6C49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6D18CC">
            <w:t>SmartClepius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30C49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7FD807" w14:textId="77777777" w:rsidR="007B6C49" w:rsidRDefault="007B6C49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4A4D11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099929B2" w14:textId="77777777"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56DB6" w14:textId="77777777" w:rsidR="00BE4AB3" w:rsidRDefault="00BE4AB3">
      <w:pPr>
        <w:spacing w:line="240" w:lineRule="auto"/>
      </w:pPr>
      <w:r>
        <w:separator/>
      </w:r>
    </w:p>
  </w:footnote>
  <w:footnote w:type="continuationSeparator" w:id="0">
    <w:p w14:paraId="2B032166" w14:textId="77777777" w:rsidR="00BE4AB3" w:rsidRDefault="00BE4A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DF682" w14:textId="77777777" w:rsidR="007B6C49" w:rsidRDefault="007B6C49">
    <w:pPr>
      <w:rPr>
        <w:sz w:val="24"/>
        <w:szCs w:val="24"/>
      </w:rPr>
    </w:pPr>
  </w:p>
  <w:p w14:paraId="00069540" w14:textId="77777777" w:rsidR="007B6C49" w:rsidRDefault="007B6C49">
    <w:pPr>
      <w:pBdr>
        <w:top w:val="single" w:sz="6" w:space="1" w:color="auto"/>
      </w:pBdr>
      <w:rPr>
        <w:sz w:val="24"/>
        <w:szCs w:val="24"/>
      </w:rPr>
    </w:pPr>
  </w:p>
  <w:p w14:paraId="17985852" w14:textId="7565C255" w:rsidR="007B6C49" w:rsidRDefault="00B36AAD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SmartClepius</w:t>
    </w:r>
  </w:p>
  <w:p w14:paraId="4A8111BD" w14:textId="77777777"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14:paraId="54925FE3" w14:textId="77777777"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 w14:paraId="520E845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8425D96" w14:textId="6FB0DFAB" w:rsidR="007B6C49" w:rsidRDefault="006D18CC">
          <w:r>
            <w:t>SmartClepius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50D15EA" w14:textId="5AE4FE97" w:rsidR="007B6C49" w:rsidRDefault="007B6C49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</w:t>
          </w:r>
          <w:r w:rsidR="006D18CC">
            <w:t>1</w:t>
          </w:r>
        </w:p>
      </w:tc>
    </w:tr>
    <w:tr w:rsidR="007B6C49" w14:paraId="73C32A8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F86271" w14:textId="394985CA" w:rsidR="007B6C49" w:rsidRDefault="000B4678">
          <w:r w:rsidRPr="000B4678">
            <w:t xml:space="preserve">Especificação de Caso de Uso: </w:t>
          </w:r>
          <w:r w:rsidR="006D18CC">
            <w:t>sucGerenciarLeito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E53231" w14:textId="3F2133E6" w:rsidR="007B6C49" w:rsidRDefault="007B6C49">
          <w:r>
            <w:t xml:space="preserve">  Data:  </w:t>
          </w:r>
          <w:r w:rsidR="006D18CC">
            <w:t>31</w:t>
          </w:r>
          <w:r>
            <w:t>/</w:t>
          </w:r>
          <w:r w:rsidR="00B25BC9">
            <w:t>0</w:t>
          </w:r>
          <w:r w:rsidR="006D18CC">
            <w:t>5</w:t>
          </w:r>
          <w:r>
            <w:t>/</w:t>
          </w:r>
          <w:r w:rsidR="00B25BC9">
            <w:t>20</w:t>
          </w:r>
          <w:r w:rsidR="006D18CC">
            <w:t>2</w:t>
          </w:r>
          <w:r w:rsidR="00B25BC9">
            <w:t>0</w:t>
          </w:r>
        </w:p>
      </w:tc>
    </w:tr>
    <w:tr w:rsidR="007B6C49" w14:paraId="6212B1DE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144A8F6" w14:textId="086A2FF2" w:rsidR="007B6C49" w:rsidRDefault="00B25BC9">
          <w:r>
            <w:t xml:space="preserve">Caso de uso: </w:t>
          </w:r>
          <w:r w:rsidR="006D18CC">
            <w:t>Gerenciar Leito</w:t>
          </w:r>
        </w:p>
      </w:tc>
    </w:tr>
  </w:tbl>
  <w:p w14:paraId="023E7CF3" w14:textId="77777777"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B8C0B88"/>
    <w:multiLevelType w:val="multilevel"/>
    <w:tmpl w:val="B4500C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22AE2B82"/>
    <w:multiLevelType w:val="multilevel"/>
    <w:tmpl w:val="8A623BD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2" w:hanging="1440"/>
      </w:pPr>
      <w:rPr>
        <w:rFonts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B640B0C"/>
    <w:multiLevelType w:val="multilevel"/>
    <w:tmpl w:val="E7DA38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6E046A1B"/>
    <w:multiLevelType w:val="hybridMultilevel"/>
    <w:tmpl w:val="D95E8A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8"/>
  </w:num>
  <w:num w:numId="21">
    <w:abstractNumId w:val="18"/>
  </w:num>
  <w:num w:numId="22">
    <w:abstractNumId w:val="15"/>
  </w:num>
  <w:num w:numId="23">
    <w:abstractNumId w:val="19"/>
  </w:num>
  <w:num w:numId="24">
    <w:abstractNumId w:val="7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DC"/>
    <w:rsid w:val="00030C49"/>
    <w:rsid w:val="00096FDC"/>
    <w:rsid w:val="000A6D44"/>
    <w:rsid w:val="000B4678"/>
    <w:rsid w:val="001B4B87"/>
    <w:rsid w:val="001C7899"/>
    <w:rsid w:val="001D4203"/>
    <w:rsid w:val="00430B40"/>
    <w:rsid w:val="004A4D11"/>
    <w:rsid w:val="00546C05"/>
    <w:rsid w:val="006061DB"/>
    <w:rsid w:val="006B4842"/>
    <w:rsid w:val="006D18CC"/>
    <w:rsid w:val="00705AA9"/>
    <w:rsid w:val="007B6C49"/>
    <w:rsid w:val="007E3C86"/>
    <w:rsid w:val="008C69BC"/>
    <w:rsid w:val="00AF6422"/>
    <w:rsid w:val="00B25BC9"/>
    <w:rsid w:val="00B36AAD"/>
    <w:rsid w:val="00B554BA"/>
    <w:rsid w:val="00BE4AB3"/>
    <w:rsid w:val="00C10B5B"/>
    <w:rsid w:val="00F21E36"/>
    <w:rsid w:val="00F3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0569EE"/>
  <w15:chartTrackingRefBased/>
  <w15:docId w15:val="{11B10DC3-7FBA-4F0A-A003-0887F06C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1B4B87"/>
    <w:pPr>
      <w:tabs>
        <w:tab w:val="left" w:pos="426"/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F30F58"/>
    <w:pPr>
      <w:spacing w:after="120"/>
      <w:ind w:left="720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0F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F30F5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t\Downloads\rup_ucspec1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rup_ucspec1.dot</Template>
  <TotalTime>24</TotalTime>
  <Pages>1</Pages>
  <Words>336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Daniella Torelli</dc:creator>
  <cp:keywords/>
  <dc:description/>
  <cp:lastModifiedBy>Dudu Lacerda</cp:lastModifiedBy>
  <cp:revision>8</cp:revision>
  <cp:lastPrinted>2020-06-02T19:07:00Z</cp:lastPrinted>
  <dcterms:created xsi:type="dcterms:W3CDTF">2020-05-31T22:33:00Z</dcterms:created>
  <dcterms:modified xsi:type="dcterms:W3CDTF">2020-06-02T19:07:00Z</dcterms:modified>
</cp:coreProperties>
</file>